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8FF4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F40F118" wp14:editId="796E1C5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D04BDD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5614F4EB" w14:textId="77777777" w:rsidR="00DF198B" w:rsidRDefault="00DF198B"/>
        </w:tc>
      </w:tr>
      <w:tr w:rsidR="00DF198B" w14:paraId="505C231C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39F33B6B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33B43C6" w14:textId="1496325B" w:rsidR="00DF198B" w:rsidRPr="00DF198B" w:rsidRDefault="00660F45" w:rsidP="00874FE7">
            <w:pPr>
              <w:pStyle w:val="Heading1"/>
            </w:pPr>
            <w:r>
              <w:t>WEB SCRAPPING PROJECT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3A3DCD8" w14:textId="77777777" w:rsidR="00DF198B" w:rsidRDefault="00DF198B"/>
        </w:tc>
      </w:tr>
      <w:tr w:rsidR="00DF198B" w14:paraId="7D7F2628" w14:textId="77777777" w:rsidTr="00185F4A">
        <w:trPr>
          <w:trHeight w:val="1837"/>
        </w:trPr>
        <w:tc>
          <w:tcPr>
            <w:tcW w:w="1170" w:type="dxa"/>
          </w:tcPr>
          <w:p w14:paraId="79BBBE70" w14:textId="77777777" w:rsidR="00DF198B" w:rsidRDefault="00DF198B"/>
        </w:tc>
        <w:tc>
          <w:tcPr>
            <w:tcW w:w="8460" w:type="dxa"/>
            <w:gridSpan w:val="7"/>
          </w:tcPr>
          <w:p w14:paraId="3285C3A7" w14:textId="77777777" w:rsidR="00DF198B" w:rsidRDefault="00DF198B"/>
        </w:tc>
        <w:tc>
          <w:tcPr>
            <w:tcW w:w="1160" w:type="dxa"/>
          </w:tcPr>
          <w:p w14:paraId="50AFA5F9" w14:textId="77777777" w:rsidR="00DF198B" w:rsidRDefault="00DF198B"/>
        </w:tc>
      </w:tr>
      <w:tr w:rsidR="00DF198B" w14:paraId="17F59224" w14:textId="77777777" w:rsidTr="00185F4A">
        <w:trPr>
          <w:trHeight w:val="929"/>
        </w:trPr>
        <w:tc>
          <w:tcPr>
            <w:tcW w:w="2397" w:type="dxa"/>
            <w:gridSpan w:val="4"/>
          </w:tcPr>
          <w:p w14:paraId="11E7D188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55E11C5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4DC715C" w14:textId="77777777" w:rsidR="00DF198B" w:rsidRDefault="00DF198B"/>
        </w:tc>
      </w:tr>
      <w:tr w:rsidR="00DF198B" w14:paraId="1321F810" w14:textId="77777777" w:rsidTr="00185F4A">
        <w:trPr>
          <w:trHeight w:val="1460"/>
        </w:trPr>
        <w:tc>
          <w:tcPr>
            <w:tcW w:w="2397" w:type="dxa"/>
            <w:gridSpan w:val="4"/>
          </w:tcPr>
          <w:p w14:paraId="42F4400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21BAA6D3" w14:textId="77777777" w:rsidR="007D3C4D" w:rsidRDefault="00660F45" w:rsidP="00660F45">
            <w:pPr>
              <w:pStyle w:val="Heading2"/>
              <w:rPr>
                <w:sz w:val="28"/>
                <w:szCs w:val="28"/>
              </w:rPr>
            </w:pPr>
            <w:r w:rsidRPr="00660F45">
              <w:rPr>
                <w:sz w:val="28"/>
                <w:szCs w:val="28"/>
              </w:rPr>
              <w:t xml:space="preserve">Hussain Raza Rizvi </w:t>
            </w:r>
          </w:p>
          <w:p w14:paraId="004AAA44" w14:textId="2B98D89C" w:rsidR="00660F45" w:rsidRPr="00660F45" w:rsidRDefault="00660F45" w:rsidP="00660F45">
            <w:pPr>
              <w:pStyle w:val="Heading2"/>
              <w:rPr>
                <w:sz w:val="28"/>
                <w:szCs w:val="28"/>
              </w:rPr>
            </w:pPr>
            <w:r w:rsidRPr="00660F45">
              <w:rPr>
                <w:sz w:val="28"/>
                <w:szCs w:val="28"/>
              </w:rPr>
              <w:t>Sp23-MSCS-0012</w:t>
            </w:r>
          </w:p>
          <w:p w14:paraId="29F118CA" w14:textId="77777777" w:rsidR="00660F45" w:rsidRPr="00660F45" w:rsidRDefault="00660F45" w:rsidP="00660F45">
            <w:pPr>
              <w:rPr>
                <w:sz w:val="14"/>
                <w:szCs w:val="14"/>
              </w:rPr>
            </w:pPr>
          </w:p>
          <w:p w14:paraId="3309E5C9" w14:textId="77777777" w:rsidR="007D3C4D" w:rsidRDefault="00660F45" w:rsidP="00660F45">
            <w:pPr>
              <w:pStyle w:val="Heading2"/>
              <w:rPr>
                <w:sz w:val="28"/>
                <w:szCs w:val="28"/>
              </w:rPr>
            </w:pPr>
            <w:r w:rsidRPr="00660F45">
              <w:rPr>
                <w:sz w:val="28"/>
                <w:szCs w:val="28"/>
              </w:rPr>
              <w:t xml:space="preserve">Usman Bin Hameed </w:t>
            </w:r>
          </w:p>
          <w:p w14:paraId="2F48206F" w14:textId="1DC13088" w:rsidR="00660F45" w:rsidRPr="00660F45" w:rsidRDefault="00660F45" w:rsidP="007D3C4D">
            <w:pPr>
              <w:pStyle w:val="Heading2"/>
            </w:pPr>
            <w:r w:rsidRPr="00660F45">
              <w:rPr>
                <w:sz w:val="28"/>
                <w:szCs w:val="28"/>
              </w:rPr>
              <w:t>SP23-MSCS-0014</w:t>
            </w:r>
          </w:p>
        </w:tc>
        <w:tc>
          <w:tcPr>
            <w:tcW w:w="2398" w:type="dxa"/>
            <w:gridSpan w:val="4"/>
          </w:tcPr>
          <w:p w14:paraId="7D111365" w14:textId="3105096E" w:rsidR="00DF198B" w:rsidRDefault="00DF198B"/>
        </w:tc>
      </w:tr>
      <w:tr w:rsidR="00DF198B" w14:paraId="56853E5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193646B8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243D091" w14:textId="1BD7B200" w:rsidR="00DF198B" w:rsidRPr="00DF198B" w:rsidRDefault="00660F45" w:rsidP="00874FE7">
            <w:pPr>
              <w:pStyle w:val="Heading3"/>
            </w:pPr>
            <w:r>
              <w:t>26-May-2023</w:t>
            </w:r>
          </w:p>
          <w:p w14:paraId="0EA52EB5" w14:textId="5D1A51C3" w:rsidR="00874FE7" w:rsidRPr="00DF198B" w:rsidRDefault="00A916F9" w:rsidP="00874FE7">
            <w:pPr>
              <w:pStyle w:val="Heading3"/>
            </w:pPr>
            <w:r w:rsidRPr="00A916F9">
              <w:t>—</w:t>
            </w:r>
            <w:r>
              <w:t xml:space="preserve"> </w:t>
            </w:r>
            <w:r w:rsidRPr="00A916F9">
              <w:t>—</w:t>
            </w:r>
            <w:r>
              <w:t xml:space="preserve"> </w:t>
            </w:r>
            <w:r w:rsidRPr="00A916F9">
              <w:t>—</w:t>
            </w:r>
          </w:p>
          <w:p w14:paraId="71FD9C09" w14:textId="147C18CE" w:rsidR="00DF198B" w:rsidRPr="00DF198B" w:rsidRDefault="00660F45" w:rsidP="00874FE7">
            <w:pPr>
              <w:pStyle w:val="Heading3"/>
            </w:pPr>
            <w:r>
              <w:t>APPLIED PROGRAMMING</w:t>
            </w:r>
          </w:p>
          <w:p w14:paraId="2957EDA5" w14:textId="0531CC44" w:rsidR="00DF198B" w:rsidRPr="00DF198B" w:rsidRDefault="00A916F9" w:rsidP="00874FE7">
            <w:pPr>
              <w:pStyle w:val="Heading3"/>
            </w:pPr>
            <w:r w:rsidRPr="00A916F9">
              <w:t>—</w:t>
            </w:r>
            <w:r>
              <w:t xml:space="preserve"> </w:t>
            </w:r>
            <w:r w:rsidRPr="00A916F9">
              <w:t>—</w:t>
            </w:r>
            <w:r>
              <w:t xml:space="preserve"> </w:t>
            </w:r>
            <w:r w:rsidRPr="00A916F9">
              <w:t>—</w:t>
            </w:r>
          </w:p>
          <w:p w14:paraId="2D44ADD5" w14:textId="763293DB" w:rsidR="00DF198B" w:rsidRDefault="00660F45" w:rsidP="00874FE7">
            <w:pPr>
              <w:pStyle w:val="Heading3"/>
            </w:pPr>
            <w:r>
              <w:t xml:space="preserve">Dr. Abdul </w:t>
            </w:r>
            <w:proofErr w:type="spellStart"/>
            <w:r>
              <w:t>Qadar</w:t>
            </w:r>
            <w:proofErr w:type="spellEnd"/>
            <w:r>
              <w:t xml:space="preserve"> Kara</w:t>
            </w:r>
          </w:p>
          <w:p w14:paraId="3ECD8485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6D61A85F" w14:textId="77777777" w:rsidR="00DF198B" w:rsidRDefault="00DF198B" w:rsidP="00DF198B">
            <w:pPr>
              <w:jc w:val="center"/>
            </w:pPr>
          </w:p>
        </w:tc>
      </w:tr>
      <w:tr w:rsidR="00DF198B" w14:paraId="4F582724" w14:textId="77777777" w:rsidTr="00185F4A">
        <w:tc>
          <w:tcPr>
            <w:tcW w:w="2340" w:type="dxa"/>
            <w:gridSpan w:val="3"/>
          </w:tcPr>
          <w:p w14:paraId="50B59D4B" w14:textId="77777777" w:rsidR="00DF198B" w:rsidRDefault="00DF198B"/>
        </w:tc>
        <w:tc>
          <w:tcPr>
            <w:tcW w:w="6120" w:type="dxa"/>
            <w:gridSpan w:val="3"/>
          </w:tcPr>
          <w:p w14:paraId="62603297" w14:textId="77777777" w:rsidR="00DF198B" w:rsidRDefault="00DF198B"/>
        </w:tc>
        <w:tc>
          <w:tcPr>
            <w:tcW w:w="2330" w:type="dxa"/>
            <w:gridSpan w:val="3"/>
          </w:tcPr>
          <w:p w14:paraId="1F81BDB9" w14:textId="77777777" w:rsidR="00DF198B" w:rsidRDefault="00DF198B"/>
        </w:tc>
      </w:tr>
      <w:tr w:rsidR="00260370" w14:paraId="2F6C4A1E" w14:textId="77777777" w:rsidTr="00185F4A">
        <w:tc>
          <w:tcPr>
            <w:tcW w:w="2340" w:type="dxa"/>
            <w:gridSpan w:val="3"/>
          </w:tcPr>
          <w:p w14:paraId="27FAFD87" w14:textId="77777777" w:rsidR="00260370" w:rsidRDefault="00260370"/>
        </w:tc>
        <w:tc>
          <w:tcPr>
            <w:tcW w:w="6120" w:type="dxa"/>
            <w:gridSpan w:val="3"/>
          </w:tcPr>
          <w:p w14:paraId="40C7C615" w14:textId="46F498C6" w:rsidR="00A916F9" w:rsidRDefault="00A916F9">
            <w:r>
              <w:t xml:space="preserve">WEB PAGE: </w:t>
            </w:r>
            <w:hyperlink r:id="rId11" w:history="1">
              <w:r w:rsidRPr="00434D09">
                <w:rPr>
                  <w:rStyle w:val="Hyperlink"/>
                </w:rPr>
                <w:t>www.priceoye.pk</w:t>
              </w:r>
            </w:hyperlink>
            <w:r>
              <w:t xml:space="preserve"> </w:t>
            </w:r>
          </w:p>
          <w:p w14:paraId="799E5741" w14:textId="77777777" w:rsidR="00937BD9" w:rsidRDefault="00937BD9"/>
          <w:p w14:paraId="62DCFEB4" w14:textId="772F590B" w:rsidR="00A916F9" w:rsidRDefault="00A916F9"/>
        </w:tc>
        <w:tc>
          <w:tcPr>
            <w:tcW w:w="2330" w:type="dxa"/>
            <w:gridSpan w:val="3"/>
          </w:tcPr>
          <w:p w14:paraId="5324375A" w14:textId="77777777" w:rsidR="00260370" w:rsidRDefault="00260370"/>
        </w:tc>
      </w:tr>
    </w:tbl>
    <w:p w14:paraId="67B9B423" w14:textId="17F4D839" w:rsidR="002D67F5" w:rsidRDefault="002D67F5" w:rsidP="002D67F5">
      <w:pPr>
        <w:pStyle w:val="ListParagraph"/>
        <w:numPr>
          <w:ilvl w:val="0"/>
          <w:numId w:val="2"/>
        </w:numPr>
      </w:pPr>
      <w:r>
        <w:t xml:space="preserve">Introduction To the Problem. </w:t>
      </w:r>
    </w:p>
    <w:p w14:paraId="2717CFA9" w14:textId="77777777" w:rsidR="00260370" w:rsidRDefault="00260370" w:rsidP="00260370">
      <w:pPr>
        <w:pStyle w:val="ListParagraph"/>
      </w:pPr>
    </w:p>
    <w:p w14:paraId="6C224D12" w14:textId="3215CB18" w:rsidR="00AF51FC" w:rsidRDefault="00AF51FC" w:rsidP="00AF51FC">
      <w:pPr>
        <w:ind w:left="1440"/>
      </w:pPr>
      <w:r>
        <w:t>The Problem we fixed was to Get data from a webpage and use it for visualizations,</w:t>
      </w:r>
      <w:r>
        <w:br/>
        <w:t xml:space="preserve">This use case can be easily present in some rival companies so that they easily keep track of rate lists and helps customer in a better way compared to other competitors. </w:t>
      </w:r>
    </w:p>
    <w:p w14:paraId="13A1F166" w14:textId="40AABCBA" w:rsidR="00AF51FC" w:rsidRDefault="00AF51FC" w:rsidP="00AF51FC"/>
    <w:p w14:paraId="30C6DF57" w14:textId="77777777" w:rsidR="00AF51FC" w:rsidRDefault="00AF51FC" w:rsidP="00AF51FC"/>
    <w:p w14:paraId="4764BE99" w14:textId="6864333E" w:rsidR="00AF51FC" w:rsidRDefault="002D67F5" w:rsidP="00D74C52">
      <w:pPr>
        <w:pStyle w:val="ListParagraph"/>
        <w:numPr>
          <w:ilvl w:val="0"/>
          <w:numId w:val="2"/>
        </w:numPr>
      </w:pPr>
      <w:r>
        <w:t>Explain the Tasks You Preformed</w:t>
      </w:r>
      <w:r w:rsidR="001379C9">
        <w:t>.</w:t>
      </w:r>
    </w:p>
    <w:p w14:paraId="670EC343" w14:textId="77777777" w:rsidR="00260370" w:rsidRDefault="00260370" w:rsidP="00260370">
      <w:pPr>
        <w:pStyle w:val="ListParagraph"/>
      </w:pPr>
    </w:p>
    <w:p w14:paraId="0C9762C5" w14:textId="27E2FD20" w:rsidR="00D74C52" w:rsidRDefault="00D74C52" w:rsidP="00D74C52">
      <w:pPr>
        <w:pStyle w:val="ListParagraph"/>
        <w:numPr>
          <w:ilvl w:val="0"/>
          <w:numId w:val="6"/>
        </w:numPr>
      </w:pPr>
      <w:r w:rsidRPr="00D74C52">
        <w:t>Web scrap</w:t>
      </w:r>
      <w:r>
        <w:t xml:space="preserve">ping: </w:t>
      </w:r>
    </w:p>
    <w:p w14:paraId="20BF8ED2" w14:textId="41B3BBCC" w:rsidR="00D74C52" w:rsidRDefault="00D74C52" w:rsidP="00D74C52">
      <w:pPr>
        <w:pStyle w:val="ListParagraph"/>
        <w:ind w:left="1440"/>
      </w:pPr>
      <w:r>
        <w:t xml:space="preserve">Web scraping is a technique used to extract data from websites, </w:t>
      </w:r>
      <w:r>
        <w:t>we</w:t>
      </w:r>
      <w:r>
        <w:t xml:space="preserve"> used </w:t>
      </w:r>
      <w:proofErr w:type="spellStart"/>
      <w:r>
        <w:t>BeautifulSoup</w:t>
      </w:r>
      <w:proofErr w:type="spellEnd"/>
      <w:r>
        <w:t>, which provides an easy-to-use interface for parsing HTML documents.</w:t>
      </w:r>
    </w:p>
    <w:p w14:paraId="4E2CD60A" w14:textId="328361EE" w:rsidR="00875C7B" w:rsidRDefault="00AE15D5" w:rsidP="00875C7B">
      <w:pPr>
        <w:pStyle w:val="ListParagraph"/>
        <w:ind w:left="1440" w:firstLine="720"/>
      </w:pPr>
      <w:r>
        <w:t>Initially</w:t>
      </w:r>
      <w:r w:rsidR="00D74C52">
        <w:t xml:space="preserve"> we send a hit on "priceoye.pk", We Beautified it response by </w:t>
      </w:r>
      <w:proofErr w:type="spellStart"/>
      <w:r w:rsidR="00D74C52">
        <w:t>Html.parser</w:t>
      </w:r>
      <w:proofErr w:type="spellEnd"/>
      <w:r w:rsidR="00D74C52">
        <w:t>.</w:t>
      </w:r>
      <w:r w:rsidR="00D74C52">
        <w:t xml:space="preserve"> </w:t>
      </w:r>
      <w:r w:rsidR="00D74C52">
        <w:t xml:space="preserve">Due to this we were able to read Html code and figure out where we have our important </w:t>
      </w:r>
      <w:proofErr w:type="gramStart"/>
      <w:r w:rsidR="00D74C52">
        <w:t xml:space="preserve">Data, </w:t>
      </w:r>
      <w:r w:rsidR="00D74C52">
        <w:t xml:space="preserve"> </w:t>
      </w:r>
      <w:r w:rsidR="00D74C52">
        <w:t>we</w:t>
      </w:r>
      <w:proofErr w:type="gramEnd"/>
      <w:r w:rsidR="00D74C52">
        <w:t xml:space="preserve"> used </w:t>
      </w:r>
      <w:proofErr w:type="spellStart"/>
      <w:r w:rsidR="00D74C52">
        <w:t>soup.find_all</w:t>
      </w:r>
      <w:proofErr w:type="spellEnd"/>
      <w:r w:rsidR="00D74C52">
        <w:t xml:space="preserve">("a", class_="CLASS NAME") </w:t>
      </w:r>
      <w:r w:rsidR="00D74C52">
        <w:t xml:space="preserve">, </w:t>
      </w:r>
      <w:r w:rsidR="00D74C52">
        <w:t xml:space="preserve">we find </w:t>
      </w:r>
      <w:proofErr w:type="spellStart"/>
      <w:r w:rsidR="00D74C52">
        <w:t>divs</w:t>
      </w:r>
      <w:proofErr w:type="spellEnd"/>
      <w:r w:rsidR="00D74C52">
        <w:t xml:space="preserve"> having our exact data, and with the help of For Loop we were able to fetch that data in a list.</w:t>
      </w:r>
    </w:p>
    <w:p w14:paraId="13BAE1CC" w14:textId="3ACC55BF" w:rsidR="00E1312D" w:rsidRDefault="00546858" w:rsidP="00A916F9">
      <w:pPr>
        <w:ind w:firstLine="720"/>
      </w:pPr>
      <w:r>
        <w:rPr>
          <w:noProof/>
        </w:rPr>
        <w:drawing>
          <wp:inline distT="0" distB="0" distL="0" distR="0" wp14:anchorId="4C02597A" wp14:editId="1BA3BD36">
            <wp:extent cx="6193070" cy="4158532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4954" cy="415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8FC9" w14:textId="77777777" w:rsidR="007A68E8" w:rsidRDefault="007A68E8" w:rsidP="00546858"/>
    <w:p w14:paraId="6B9527BF" w14:textId="599A37BB" w:rsidR="007A68E8" w:rsidRDefault="00647B70" w:rsidP="00A916F9">
      <w:pPr>
        <w:ind w:firstLine="720"/>
      </w:pPr>
      <w:r>
        <w:rPr>
          <w:noProof/>
        </w:rPr>
        <w:lastRenderedPageBreak/>
        <w:drawing>
          <wp:inline distT="0" distB="0" distL="0" distR="0" wp14:anchorId="0C58F4DA" wp14:editId="5601251F">
            <wp:extent cx="6062765" cy="5860111"/>
            <wp:effectExtent l="0" t="0" r="0" b="7620"/>
            <wp:docPr id="17" name="Picture 1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8530" cy="58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AC76" w14:textId="73B866EA" w:rsidR="00647B70" w:rsidRDefault="000A1839" w:rsidP="00A916F9">
      <w:pPr>
        <w:ind w:firstLine="720"/>
      </w:pPr>
      <w:r>
        <w:rPr>
          <w:noProof/>
        </w:rPr>
        <w:lastRenderedPageBreak/>
        <w:drawing>
          <wp:inline distT="0" distB="0" distL="0" distR="0" wp14:anchorId="04511F97" wp14:editId="49A8963C">
            <wp:extent cx="6015067" cy="5176299"/>
            <wp:effectExtent l="0" t="0" r="5080" b="5715"/>
            <wp:docPr id="18" name="Picture 18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0005" cy="51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BFF3" w14:textId="77777777" w:rsidR="00680656" w:rsidRDefault="00680656" w:rsidP="00875C7B">
      <w:pPr>
        <w:pStyle w:val="ListParagraph"/>
        <w:ind w:left="1440" w:firstLine="720"/>
      </w:pPr>
    </w:p>
    <w:p w14:paraId="73618825" w14:textId="3329E8D0" w:rsidR="00D74C52" w:rsidRDefault="00AE15D5" w:rsidP="00AF51FC">
      <w:pPr>
        <w:pStyle w:val="ListParagraph"/>
        <w:numPr>
          <w:ilvl w:val="0"/>
          <w:numId w:val="6"/>
        </w:numPr>
      </w:pPr>
      <w:r>
        <w:t>Data Clea</w:t>
      </w:r>
      <w:r>
        <w:t>n</w:t>
      </w:r>
      <w:r>
        <w:t>ing:</w:t>
      </w:r>
    </w:p>
    <w:p w14:paraId="79EBB418" w14:textId="7D3A020F" w:rsidR="00AE15D5" w:rsidRDefault="00AE15D5" w:rsidP="00AE15D5">
      <w:pPr>
        <w:pStyle w:val="ListParagraph"/>
        <w:ind w:left="1440"/>
      </w:pPr>
      <w:r>
        <w:t xml:space="preserve">We have performed Data </w:t>
      </w:r>
      <w:r>
        <w:t>Cleaning</w:t>
      </w:r>
      <w:r>
        <w:t xml:space="preserve"> which is an essential step in the data analysis process. It focuses on identifying and rectifying errors, inconsistencies, and inaccuracies within a dataset. It encompasses a range of activities, including handling missing values, removing duplicates, addressing outliers, standardizing formats, and resolving inconsistencies</w:t>
      </w:r>
    </w:p>
    <w:p w14:paraId="69D54F7F" w14:textId="7B2BE39D" w:rsidR="00AE15D5" w:rsidRDefault="00AE15D5" w:rsidP="00AE15D5">
      <w:pPr>
        <w:pStyle w:val="ListParagraph"/>
        <w:ind w:left="1440"/>
      </w:pPr>
      <w:r>
        <w:t xml:space="preserve">But according to our data we </w:t>
      </w:r>
      <w:r>
        <w:t>didn’t</w:t>
      </w:r>
      <w:r>
        <w:t xml:space="preserve"> </w:t>
      </w:r>
      <w:proofErr w:type="gramStart"/>
      <w:r>
        <w:t>needed</w:t>
      </w:r>
      <w:proofErr w:type="gramEnd"/>
      <w:r>
        <w:t xml:space="preserve"> that, We added </w:t>
      </w:r>
      <w:r>
        <w:t>Column</w:t>
      </w:r>
      <w:r>
        <w:t xml:space="preserve"> Names and removed </w:t>
      </w:r>
      <w:r>
        <w:t>inconsistency</w:t>
      </w:r>
      <w:r>
        <w:t xml:space="preserve"> in Data as extra spaces</w:t>
      </w:r>
      <w:r>
        <w:t>, converted some of the columns into float64</w:t>
      </w:r>
      <w:r>
        <w:t xml:space="preserve"> and </w:t>
      </w:r>
      <w:r>
        <w:t xml:space="preserve">removed </w:t>
      </w:r>
      <w:r>
        <w:t xml:space="preserve">PKR from Amount so that it </w:t>
      </w:r>
      <w:r>
        <w:t>doesn’t</w:t>
      </w:r>
      <w:r>
        <w:t xml:space="preserve"> create any problem in Visualization.</w:t>
      </w:r>
    </w:p>
    <w:p w14:paraId="214009BD" w14:textId="77777777" w:rsidR="000A1839" w:rsidRDefault="000A1839" w:rsidP="00AE15D5">
      <w:pPr>
        <w:pStyle w:val="ListParagraph"/>
        <w:ind w:left="1440"/>
      </w:pPr>
    </w:p>
    <w:p w14:paraId="2981471D" w14:textId="4A865D03" w:rsidR="000A1839" w:rsidRDefault="00040038" w:rsidP="00040038">
      <w:r>
        <w:rPr>
          <w:noProof/>
        </w:rPr>
        <w:lastRenderedPageBreak/>
        <w:drawing>
          <wp:inline distT="0" distB="0" distL="0" distR="0" wp14:anchorId="2E4E63A1" wp14:editId="40F411E4">
            <wp:extent cx="6858000" cy="4726940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FC55" w14:textId="1301D471" w:rsidR="00040038" w:rsidRDefault="00A916F9" w:rsidP="00040038">
      <w:r>
        <w:rPr>
          <w:noProof/>
        </w:rPr>
        <w:lastRenderedPageBreak/>
        <w:drawing>
          <wp:inline distT="0" distB="0" distL="0" distR="0" wp14:anchorId="483FAEB2" wp14:editId="7150CC43">
            <wp:extent cx="6858000" cy="5388610"/>
            <wp:effectExtent l="0" t="0" r="0" b="254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EA3E" w14:textId="63853E35" w:rsidR="00AE15D5" w:rsidRDefault="00AE15D5" w:rsidP="00AE15D5">
      <w:pPr>
        <w:pStyle w:val="ListParagraph"/>
        <w:ind w:left="1440"/>
      </w:pPr>
    </w:p>
    <w:p w14:paraId="09B05E49" w14:textId="2C4EE7BF" w:rsidR="00AE15D5" w:rsidRDefault="00AE15D5" w:rsidP="00AE15D5">
      <w:pPr>
        <w:pStyle w:val="ListParagraph"/>
        <w:numPr>
          <w:ilvl w:val="0"/>
          <w:numId w:val="6"/>
        </w:numPr>
      </w:pPr>
      <w:r w:rsidRPr="00AE15D5">
        <w:t>Data visualization:</w:t>
      </w:r>
    </w:p>
    <w:p w14:paraId="111D692D" w14:textId="37B84427" w:rsidR="00AE15D5" w:rsidRDefault="00AE15D5" w:rsidP="00AE15D5">
      <w:pPr>
        <w:ind w:left="1440"/>
      </w:pPr>
      <w:r>
        <w:t xml:space="preserve">Data visualization is </w:t>
      </w:r>
      <w:r>
        <w:t>an</w:t>
      </w:r>
      <w:r>
        <w:t xml:space="preserve"> important step in the data analysis process that aims to represent data in a visual format, such as charts, graphs, or plots. Visualization enables effective exploration, analysis, and communication of insights derived from the data, by Plots and Graphs understanding data is easy. </w:t>
      </w:r>
    </w:p>
    <w:p w14:paraId="6A1D5490" w14:textId="44A62ECC" w:rsidR="00AE15D5" w:rsidRDefault="00AE15D5" w:rsidP="00680656">
      <w:pPr>
        <w:ind w:left="1440"/>
      </w:pPr>
      <w:r>
        <w:t xml:space="preserve">We made many plots so that we understand details about data </w:t>
      </w:r>
      <w:proofErr w:type="spellStart"/>
      <w:proofErr w:type="gramStart"/>
      <w:r>
        <w:t>easily.</w:t>
      </w:r>
      <w:r>
        <w:t>We</w:t>
      </w:r>
      <w:proofErr w:type="spellEnd"/>
      <w:proofErr w:type="gramEnd"/>
      <w:r>
        <w:t xml:space="preserve"> are able to predict which companies have phones, laptops and smart watches in different price Ranges.</w:t>
      </w:r>
      <w:r w:rsidR="00680656">
        <w:t xml:space="preserve"> </w:t>
      </w:r>
      <w:r>
        <w:t>We Also found about discounts they offered</w:t>
      </w:r>
      <w:r w:rsidR="00680656">
        <w:t xml:space="preserve"> and </w:t>
      </w:r>
      <w:proofErr w:type="gramStart"/>
      <w:r>
        <w:t>Amongst</w:t>
      </w:r>
      <w:proofErr w:type="gramEnd"/>
      <w:r>
        <w:t xml:space="preserve"> </w:t>
      </w:r>
      <w:r w:rsidR="00680656">
        <w:t>al</w:t>
      </w:r>
      <w:r>
        <w:t>l</w:t>
      </w:r>
      <w:r w:rsidR="00680656">
        <w:t xml:space="preserve"> brands,</w:t>
      </w:r>
      <w:r>
        <w:t xml:space="preserve"> Apple have most </w:t>
      </w:r>
      <w:r w:rsidR="00680656">
        <w:t>expensive</w:t>
      </w:r>
      <w:r>
        <w:t xml:space="preserve"> </w:t>
      </w:r>
      <w:r w:rsidR="001379C9">
        <w:t>products.</w:t>
      </w:r>
    </w:p>
    <w:p w14:paraId="013B9FB9" w14:textId="2E5EED4E" w:rsidR="00937BD9" w:rsidRDefault="00937BD9" w:rsidP="00680656">
      <w:pPr>
        <w:ind w:left="1440"/>
      </w:pPr>
      <w:r>
        <w:t>(Screenshots are attached in next section)</w:t>
      </w:r>
    </w:p>
    <w:p w14:paraId="6673BD79" w14:textId="0138B4C3" w:rsidR="00AE15D5" w:rsidRDefault="00AE15D5" w:rsidP="00AE15D5">
      <w:pPr>
        <w:pStyle w:val="ListParagraph"/>
        <w:ind w:left="1440"/>
      </w:pPr>
    </w:p>
    <w:p w14:paraId="777B3C3B" w14:textId="3C65D734" w:rsidR="00260370" w:rsidRDefault="00260370">
      <w:r>
        <w:br w:type="page"/>
      </w:r>
    </w:p>
    <w:p w14:paraId="29FDB504" w14:textId="77777777" w:rsidR="00AE15D5" w:rsidRDefault="00AE15D5" w:rsidP="00AE15D5">
      <w:pPr>
        <w:pStyle w:val="ListParagraph"/>
        <w:ind w:left="1440"/>
      </w:pPr>
    </w:p>
    <w:p w14:paraId="0CCC54F5" w14:textId="7F70FA19" w:rsidR="002D67F5" w:rsidRDefault="002D67F5" w:rsidP="002D67F5">
      <w:pPr>
        <w:pStyle w:val="ListParagraph"/>
        <w:numPr>
          <w:ilvl w:val="0"/>
          <w:numId w:val="2"/>
        </w:numPr>
      </w:pPr>
      <w:r>
        <w:t>Mention Assumptions.</w:t>
      </w:r>
    </w:p>
    <w:p w14:paraId="2C379542" w14:textId="4C22B0B5" w:rsidR="00AF51FC" w:rsidRDefault="00AF51FC" w:rsidP="00AF51FC"/>
    <w:p w14:paraId="69E1EED6" w14:textId="77777777" w:rsidR="00AF51FC" w:rsidRDefault="00AF51FC" w:rsidP="00AF51FC"/>
    <w:p w14:paraId="721F6ADD" w14:textId="5115261F" w:rsidR="002D67F5" w:rsidRDefault="002D67F5" w:rsidP="002D67F5">
      <w:pPr>
        <w:pStyle w:val="ListParagraph"/>
        <w:numPr>
          <w:ilvl w:val="0"/>
          <w:numId w:val="2"/>
        </w:numPr>
      </w:pPr>
      <w:r>
        <w:t xml:space="preserve">Report any Bug if Exists but you </w:t>
      </w:r>
      <w:r w:rsidR="001379C9">
        <w:t>could not</w:t>
      </w:r>
      <w:r>
        <w:t xml:space="preserve"> </w:t>
      </w:r>
      <w:r w:rsidR="00AF51FC">
        <w:t>fix</w:t>
      </w:r>
      <w:r>
        <w:t xml:space="preserve">. </w:t>
      </w:r>
    </w:p>
    <w:p w14:paraId="2AC1A67C" w14:textId="717B9279" w:rsidR="001379C9" w:rsidRDefault="001379C9" w:rsidP="001379C9">
      <w:pPr>
        <w:pStyle w:val="ListParagraph"/>
        <w:ind w:left="1440"/>
      </w:pPr>
      <w:r>
        <w:t xml:space="preserve">Initially While Scrapping Discounts and Retails Rates we faced issues, </w:t>
      </w:r>
      <w:r>
        <w:t>some</w:t>
      </w:r>
      <w:r>
        <w:t xml:space="preserve"> products </w:t>
      </w:r>
      <w:r>
        <w:t>do</w:t>
      </w:r>
      <w:r>
        <w:t xml:space="preserve"> have any </w:t>
      </w:r>
      <w:r>
        <w:t>retail</w:t>
      </w:r>
      <w:r>
        <w:t xml:space="preserve"> rates and discounts. </w:t>
      </w:r>
      <w:r>
        <w:t>W</w:t>
      </w:r>
      <w:r>
        <w:t xml:space="preserve">e were not able to fetch that </w:t>
      </w:r>
      <w:r>
        <w:t>data,</w:t>
      </w:r>
      <w:r>
        <w:t xml:space="preserve"> </w:t>
      </w:r>
      <w:r>
        <w:t xml:space="preserve">so </w:t>
      </w:r>
      <w:r>
        <w:t xml:space="preserve">we search over the </w:t>
      </w:r>
      <w:r>
        <w:t>internet</w:t>
      </w:r>
      <w:r>
        <w:t xml:space="preserve">, </w:t>
      </w:r>
      <w:r>
        <w:t>so</w:t>
      </w:r>
      <w:r>
        <w:t xml:space="preserve"> we explicitly initialized them as null, if value exists it updates it else its already NULL, </w:t>
      </w:r>
      <w:proofErr w:type="gramStart"/>
      <w:r w:rsidR="00A916F9">
        <w:t>that’s</w:t>
      </w:r>
      <w:proofErr w:type="gramEnd"/>
      <w:r>
        <w:t xml:space="preserve"> how we handled this error.</w:t>
      </w:r>
    </w:p>
    <w:p w14:paraId="590BBDF6" w14:textId="5DEFD4D3" w:rsidR="001379C9" w:rsidRDefault="001379C9" w:rsidP="00AF51FC"/>
    <w:p w14:paraId="6C62648A" w14:textId="05162D1A" w:rsidR="00AF51FC" w:rsidRDefault="00AF51FC" w:rsidP="00AF51FC"/>
    <w:p w14:paraId="5452687E" w14:textId="05C03F7F" w:rsidR="002D67F5" w:rsidRDefault="002D67F5" w:rsidP="002D67F5">
      <w:pPr>
        <w:pStyle w:val="ListParagraph"/>
        <w:numPr>
          <w:ilvl w:val="0"/>
          <w:numId w:val="2"/>
        </w:numPr>
      </w:pPr>
      <w:r>
        <w:t xml:space="preserve">Explanation of Dataset. </w:t>
      </w:r>
    </w:p>
    <w:p w14:paraId="3B509519" w14:textId="50F25B6B" w:rsidR="001379C9" w:rsidRDefault="001379C9" w:rsidP="001379C9">
      <w:pPr>
        <w:pStyle w:val="ListParagraph"/>
      </w:pPr>
    </w:p>
    <w:p w14:paraId="75CAB65F" w14:textId="77777777" w:rsidR="00260370" w:rsidRDefault="00260370" w:rsidP="00260370">
      <w:pPr>
        <w:pStyle w:val="ListParagraph"/>
      </w:pPr>
      <w:r>
        <w:t xml:space="preserve">The Data we Scrapped is Brand Name, Specific Phone Model Name, Price, Market Price, Discount (in percentage), Link of Ad and Link of Image. </w:t>
      </w:r>
    </w:p>
    <w:p w14:paraId="7CC35457" w14:textId="77777777" w:rsidR="00260370" w:rsidRDefault="00260370" w:rsidP="00260370">
      <w:pPr>
        <w:pStyle w:val="ListParagraph"/>
      </w:pPr>
      <w:r>
        <w:t xml:space="preserve">Brand Name Helped us to Combine all data and find mean and visualize according to brands. </w:t>
      </w:r>
    </w:p>
    <w:p w14:paraId="7CAA04E3" w14:textId="6C879B4B" w:rsidR="00260370" w:rsidRDefault="00260370" w:rsidP="00260370">
      <w:pPr>
        <w:pStyle w:val="ListParagraph"/>
      </w:pPr>
      <w:r>
        <w:t>Price, Market Price and Discount helped us to Visualize data easily as how much discount is offered, and how much cheaper we are getting a specific product from market.</w:t>
      </w:r>
    </w:p>
    <w:p w14:paraId="65E3BFD5" w14:textId="77777777" w:rsidR="00260370" w:rsidRDefault="00CF4FE1" w:rsidP="00260370">
      <w:r>
        <w:rPr>
          <w:noProof/>
        </w:rPr>
        <w:drawing>
          <wp:inline distT="0" distB="0" distL="0" distR="0" wp14:anchorId="3C4DA99C" wp14:editId="1E691661">
            <wp:extent cx="6858000" cy="2966720"/>
            <wp:effectExtent l="0" t="0" r="0" b="5080"/>
            <wp:docPr id="5" name="Picture 5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font, numb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AFA1" w14:textId="46848B60" w:rsidR="00AF51FC" w:rsidRDefault="00D06127" w:rsidP="00260370">
      <w:r>
        <w:lastRenderedPageBreak/>
        <w:t xml:space="preserve">Furthermore, we have gathered Data about watches and laptops as well, we used these same Columns for them as well.  </w:t>
      </w:r>
      <w:r>
        <w:rPr>
          <w:noProof/>
        </w:rPr>
        <w:drawing>
          <wp:inline distT="0" distB="0" distL="0" distR="0" wp14:anchorId="250C8C04" wp14:editId="497AEBDC">
            <wp:extent cx="6858000" cy="322389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087B" w14:textId="727220C9" w:rsidR="00D06127" w:rsidRDefault="00D06127" w:rsidP="00AF51FC"/>
    <w:p w14:paraId="1F60B183" w14:textId="5B86B70B" w:rsidR="00D06127" w:rsidRDefault="00D06127" w:rsidP="00AF51FC"/>
    <w:p w14:paraId="62F99F02" w14:textId="6D434609" w:rsidR="00CF4FE1" w:rsidRDefault="00D06127" w:rsidP="00AF51FC">
      <w:r>
        <w:rPr>
          <w:noProof/>
        </w:rPr>
        <w:drawing>
          <wp:inline distT="0" distB="0" distL="0" distR="0" wp14:anchorId="73F34087" wp14:editId="4763DEAC">
            <wp:extent cx="6858000" cy="3181985"/>
            <wp:effectExtent l="0" t="0" r="0" b="0"/>
            <wp:docPr id="9" name="Picture 9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screenshot, font, numb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CA8B" w14:textId="3F811954" w:rsidR="00260370" w:rsidRDefault="00260370">
      <w:r>
        <w:br w:type="page"/>
      </w:r>
    </w:p>
    <w:p w14:paraId="56B57565" w14:textId="77777777" w:rsidR="00260370" w:rsidRDefault="00260370" w:rsidP="00AF51FC"/>
    <w:p w14:paraId="04E5663B" w14:textId="77777777" w:rsidR="00CF4FE1" w:rsidRDefault="00CF4FE1" w:rsidP="00AF51FC"/>
    <w:p w14:paraId="1A634496" w14:textId="1FE7AFF2" w:rsidR="002D67F5" w:rsidRDefault="002D67F5" w:rsidP="002D67F5">
      <w:pPr>
        <w:pStyle w:val="ListParagraph"/>
        <w:numPr>
          <w:ilvl w:val="0"/>
          <w:numId w:val="2"/>
        </w:numPr>
      </w:pPr>
      <w:r>
        <w:t xml:space="preserve">Summary of data you gathered </w:t>
      </w:r>
      <w:r w:rsidR="00AF51FC">
        <w:t xml:space="preserve">using Visualization. </w:t>
      </w:r>
    </w:p>
    <w:p w14:paraId="16558EBD" w14:textId="67C11C93" w:rsidR="005D008F" w:rsidRDefault="005D008F" w:rsidP="005D008F">
      <w:pPr>
        <w:pStyle w:val="ListParagraph"/>
        <w:numPr>
          <w:ilvl w:val="1"/>
          <w:numId w:val="2"/>
        </w:numPr>
      </w:pPr>
      <w:r>
        <w:t>Average Price of Each Range of Each company.</w:t>
      </w:r>
    </w:p>
    <w:p w14:paraId="1C704400" w14:textId="0DA62F37" w:rsidR="00D06127" w:rsidRDefault="00D06127" w:rsidP="00D06127"/>
    <w:p w14:paraId="3B6DFE2A" w14:textId="767225AA" w:rsidR="00D06127" w:rsidRDefault="005D008F" w:rsidP="00D06127">
      <w:pPr>
        <w:ind w:left="1440"/>
      </w:pPr>
      <w:r>
        <w:rPr>
          <w:noProof/>
        </w:rPr>
        <w:drawing>
          <wp:inline distT="0" distB="0" distL="0" distR="0" wp14:anchorId="7CCA5652" wp14:editId="38EDF269">
            <wp:extent cx="4205819" cy="4198288"/>
            <wp:effectExtent l="0" t="0" r="4445" b="0"/>
            <wp:docPr id="10" name="Picture 10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graph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5063" cy="420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0FEA" w14:textId="3E57529C" w:rsidR="005D008F" w:rsidRDefault="005D008F">
      <w:r>
        <w:br w:type="page"/>
      </w:r>
    </w:p>
    <w:p w14:paraId="2563E280" w14:textId="383A91CC" w:rsidR="00AF51FC" w:rsidRDefault="005D008F" w:rsidP="005D008F">
      <w:pPr>
        <w:pStyle w:val="ListParagraph"/>
        <w:numPr>
          <w:ilvl w:val="1"/>
          <w:numId w:val="2"/>
        </w:numPr>
      </w:pPr>
      <w:r>
        <w:lastRenderedPageBreak/>
        <w:t xml:space="preserve">Box Plot of Prices of Each Brand </w:t>
      </w:r>
    </w:p>
    <w:p w14:paraId="39F81F3E" w14:textId="45CBABDA" w:rsidR="005D008F" w:rsidRDefault="005D008F" w:rsidP="005D008F">
      <w:pPr>
        <w:ind w:firstLine="360"/>
      </w:pPr>
      <w:r>
        <w:rPr>
          <w:noProof/>
        </w:rPr>
        <w:drawing>
          <wp:inline distT="0" distB="0" distL="0" distR="0" wp14:anchorId="6DF7A36A" wp14:editId="50C41D47">
            <wp:extent cx="5295569" cy="5125568"/>
            <wp:effectExtent l="0" t="0" r="635" b="0"/>
            <wp:docPr id="11" name="Picture 1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graph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1118" cy="51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9546" w14:textId="7947786A" w:rsidR="00260370" w:rsidRDefault="00260370">
      <w:r>
        <w:br w:type="page"/>
      </w:r>
    </w:p>
    <w:p w14:paraId="45E3807B" w14:textId="77777777" w:rsidR="00260370" w:rsidRDefault="00260370" w:rsidP="005D008F">
      <w:pPr>
        <w:ind w:firstLine="360"/>
      </w:pPr>
    </w:p>
    <w:p w14:paraId="2A73F48D" w14:textId="0F10E197" w:rsidR="005D008F" w:rsidRDefault="00353DE0" w:rsidP="005D008F">
      <w:pPr>
        <w:pStyle w:val="ListParagraph"/>
        <w:numPr>
          <w:ilvl w:val="1"/>
          <w:numId w:val="2"/>
        </w:numPr>
      </w:pPr>
      <w:r>
        <w:t xml:space="preserve">Average Price Comparison of each Brands with Errors. </w:t>
      </w:r>
    </w:p>
    <w:p w14:paraId="15AB0545" w14:textId="1572F0C5" w:rsidR="00260370" w:rsidRDefault="00353DE0" w:rsidP="00353DE0">
      <w:pPr>
        <w:pStyle w:val="ListParagraph"/>
        <w:ind w:left="1440"/>
      </w:pPr>
      <w:r>
        <w:rPr>
          <w:noProof/>
        </w:rPr>
        <w:drawing>
          <wp:inline distT="0" distB="0" distL="0" distR="0" wp14:anchorId="731BAAC9" wp14:editId="00357A6E">
            <wp:extent cx="4890052" cy="5052484"/>
            <wp:effectExtent l="0" t="0" r="6350" b="0"/>
            <wp:docPr id="12" name="Picture 12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graph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3464" cy="50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7EC5" w14:textId="77777777" w:rsidR="00260370" w:rsidRDefault="00260370">
      <w:r>
        <w:br w:type="page"/>
      </w:r>
    </w:p>
    <w:p w14:paraId="6E001D5A" w14:textId="77777777" w:rsidR="00353DE0" w:rsidRDefault="00353DE0" w:rsidP="00353DE0">
      <w:pPr>
        <w:pStyle w:val="ListParagraph"/>
        <w:ind w:left="1440"/>
      </w:pPr>
    </w:p>
    <w:p w14:paraId="29C885A2" w14:textId="5F7C76AF" w:rsidR="00353DE0" w:rsidRDefault="00353DE0" w:rsidP="00353DE0">
      <w:pPr>
        <w:pStyle w:val="ListParagraph"/>
        <w:numPr>
          <w:ilvl w:val="1"/>
          <w:numId w:val="2"/>
        </w:numPr>
      </w:pPr>
      <w:r w:rsidRPr="00353DE0">
        <w:t>Brand Comparison: Average Discount</w:t>
      </w:r>
    </w:p>
    <w:p w14:paraId="44E2130E" w14:textId="77777777" w:rsidR="00260370" w:rsidRDefault="00260370" w:rsidP="00260370">
      <w:pPr>
        <w:pStyle w:val="ListParagraph"/>
        <w:ind w:left="1440"/>
      </w:pPr>
    </w:p>
    <w:p w14:paraId="0DF3BB32" w14:textId="6E686DB6" w:rsidR="00260370" w:rsidRDefault="00353DE0" w:rsidP="00353DE0">
      <w:r>
        <w:rPr>
          <w:noProof/>
        </w:rPr>
        <w:drawing>
          <wp:inline distT="0" distB="0" distL="0" distR="0" wp14:anchorId="623CF860" wp14:editId="2A12041E">
            <wp:extent cx="6408751" cy="5447438"/>
            <wp:effectExtent l="0" t="0" r="0" b="1270"/>
            <wp:docPr id="13" name="Picture 13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graph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1142" cy="54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C8EB" w14:textId="77777777" w:rsidR="00260370" w:rsidRDefault="00260370">
      <w:r>
        <w:br w:type="page"/>
      </w:r>
    </w:p>
    <w:p w14:paraId="540C1402" w14:textId="77777777" w:rsidR="00353DE0" w:rsidRDefault="00353DE0" w:rsidP="00353DE0"/>
    <w:p w14:paraId="072A8831" w14:textId="6A12D072" w:rsidR="00353DE0" w:rsidRDefault="00353DE0" w:rsidP="00353DE0"/>
    <w:p w14:paraId="6ED3A444" w14:textId="629E1350" w:rsidR="00353DE0" w:rsidRDefault="00353DE0" w:rsidP="00353DE0">
      <w:pPr>
        <w:pStyle w:val="ListParagraph"/>
        <w:numPr>
          <w:ilvl w:val="1"/>
          <w:numId w:val="2"/>
        </w:numPr>
      </w:pPr>
      <w:r w:rsidRPr="00353DE0">
        <w:t>Brand Comparison: Discount Distribution</w:t>
      </w:r>
    </w:p>
    <w:p w14:paraId="6557C6E4" w14:textId="77777777" w:rsidR="00260370" w:rsidRDefault="00260370" w:rsidP="00260370">
      <w:pPr>
        <w:pStyle w:val="ListParagraph"/>
        <w:ind w:left="1440"/>
      </w:pPr>
    </w:p>
    <w:p w14:paraId="0973B5BB" w14:textId="34035797" w:rsidR="005972A1" w:rsidRDefault="00353DE0" w:rsidP="00937BD9">
      <w:pPr>
        <w:ind w:firstLine="720"/>
      </w:pPr>
      <w:r>
        <w:rPr>
          <w:noProof/>
        </w:rPr>
        <w:drawing>
          <wp:inline distT="0" distB="0" distL="0" distR="0" wp14:anchorId="506A4997" wp14:editId="36B68274">
            <wp:extent cx="6114553" cy="4746139"/>
            <wp:effectExtent l="0" t="0" r="635" b="0"/>
            <wp:docPr id="14" name="Picture 14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graph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378" cy="474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F91B" w14:textId="77777777" w:rsidR="005972A1" w:rsidRDefault="005972A1">
      <w:r>
        <w:br w:type="page"/>
      </w:r>
    </w:p>
    <w:p w14:paraId="0610225F" w14:textId="77777777" w:rsidR="00353DE0" w:rsidRDefault="00353DE0" w:rsidP="00353DE0"/>
    <w:p w14:paraId="19D310F4" w14:textId="395AE04C" w:rsidR="00353DE0" w:rsidRDefault="00353DE0" w:rsidP="00353DE0">
      <w:pPr>
        <w:pStyle w:val="ListParagraph"/>
        <w:numPr>
          <w:ilvl w:val="1"/>
          <w:numId w:val="2"/>
        </w:numPr>
      </w:pPr>
      <w:r w:rsidRPr="00353DE0">
        <w:t>Brand Comparison: Average Discount</w:t>
      </w:r>
    </w:p>
    <w:p w14:paraId="6E5B97FA" w14:textId="58073E0E" w:rsidR="00353DE0" w:rsidRDefault="00353DE0" w:rsidP="00353DE0">
      <w:pPr>
        <w:pStyle w:val="ListParagraph"/>
        <w:ind w:left="2160"/>
      </w:pPr>
      <w:r w:rsidRPr="00353DE0">
        <w:t>A point plot can be used to show the average discount for each brand, along with confidence intervals to represent the variability.</w:t>
      </w:r>
    </w:p>
    <w:p w14:paraId="28E49480" w14:textId="2A64FF09" w:rsidR="005972A1" w:rsidRDefault="005972A1" w:rsidP="00937BD9">
      <w:pPr>
        <w:ind w:firstLine="360"/>
      </w:pPr>
      <w:r>
        <w:rPr>
          <w:noProof/>
        </w:rPr>
        <w:drawing>
          <wp:inline distT="0" distB="0" distL="0" distR="0" wp14:anchorId="70A5713D" wp14:editId="59E3AB1F">
            <wp:extent cx="6368994" cy="5004968"/>
            <wp:effectExtent l="0" t="0" r="0" b="5715"/>
            <wp:docPr id="15" name="Picture 15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graph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3031" cy="50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CC84" w14:textId="77777777" w:rsidR="005972A1" w:rsidRDefault="005972A1">
      <w:r>
        <w:br w:type="page"/>
      </w:r>
    </w:p>
    <w:p w14:paraId="6F22F02E" w14:textId="77777777" w:rsidR="005972A1" w:rsidRDefault="005972A1" w:rsidP="005972A1"/>
    <w:p w14:paraId="4127E492" w14:textId="77777777" w:rsidR="00353DE0" w:rsidRDefault="00353DE0" w:rsidP="00353DE0"/>
    <w:p w14:paraId="66579A6C" w14:textId="77777777" w:rsidR="005D008F" w:rsidRDefault="005D008F" w:rsidP="00AF51FC"/>
    <w:p w14:paraId="16765408" w14:textId="7828BD28" w:rsidR="001379C9" w:rsidRDefault="00AF51FC" w:rsidP="001379C9">
      <w:pPr>
        <w:pStyle w:val="ListParagraph"/>
        <w:numPr>
          <w:ilvl w:val="0"/>
          <w:numId w:val="2"/>
        </w:numPr>
      </w:pPr>
      <w:r>
        <w:t>Comments on your Learning Experience during the project.</w:t>
      </w:r>
    </w:p>
    <w:p w14:paraId="19337FB7" w14:textId="77777777" w:rsidR="00A916F9" w:rsidRDefault="00A916F9" w:rsidP="00A916F9">
      <w:pPr>
        <w:pStyle w:val="ListParagraph"/>
      </w:pPr>
    </w:p>
    <w:p w14:paraId="45D804A6" w14:textId="77777777" w:rsidR="00A916F9" w:rsidRDefault="001379C9" w:rsidP="00A916F9">
      <w:pPr>
        <w:pStyle w:val="ListParagraph"/>
        <w:numPr>
          <w:ilvl w:val="0"/>
          <w:numId w:val="8"/>
        </w:numPr>
      </w:pPr>
      <w:r>
        <w:t>W</w:t>
      </w:r>
      <w:r>
        <w:t>e learned how to use web scraping techniques to extract data from a specific website and how to understand it.</w:t>
      </w:r>
    </w:p>
    <w:p w14:paraId="7BF82987" w14:textId="77777777" w:rsidR="00A916F9" w:rsidRDefault="00A916F9" w:rsidP="00A916F9"/>
    <w:p w14:paraId="2A200C6C" w14:textId="2E4C12E9" w:rsidR="00A916F9" w:rsidRDefault="001379C9" w:rsidP="00A916F9">
      <w:pPr>
        <w:pStyle w:val="ListParagraph"/>
        <w:numPr>
          <w:ilvl w:val="0"/>
          <w:numId w:val="8"/>
        </w:numPr>
      </w:pPr>
      <w:r>
        <w:t>Work</w:t>
      </w:r>
      <w:r>
        <w:t xml:space="preserve">ed </w:t>
      </w:r>
      <w:r>
        <w:t xml:space="preserve">with </w:t>
      </w:r>
      <w:proofErr w:type="spellStart"/>
      <w:r>
        <w:t>BeautifulSoup</w:t>
      </w:r>
      <w:proofErr w:type="spellEnd"/>
      <w:r>
        <w:t>.</w:t>
      </w:r>
    </w:p>
    <w:p w14:paraId="12E9B060" w14:textId="77777777" w:rsidR="00A916F9" w:rsidRDefault="00A916F9" w:rsidP="00A916F9"/>
    <w:p w14:paraId="33CB9891" w14:textId="77777777" w:rsidR="00A916F9" w:rsidRDefault="001379C9" w:rsidP="00A916F9">
      <w:pPr>
        <w:pStyle w:val="ListParagraph"/>
        <w:numPr>
          <w:ilvl w:val="0"/>
          <w:numId w:val="8"/>
        </w:numPr>
      </w:pPr>
      <w:r>
        <w:t xml:space="preserve">Data cleaning and preprocessing as it is most </w:t>
      </w:r>
      <w:r>
        <w:t>essential</w:t>
      </w:r>
      <w:r>
        <w:t xml:space="preserve"> thing in </w:t>
      </w:r>
      <w:r>
        <w:t>Data Science</w:t>
      </w:r>
      <w:r>
        <w:t>.</w:t>
      </w:r>
    </w:p>
    <w:p w14:paraId="1DED7F95" w14:textId="77777777" w:rsidR="00A916F9" w:rsidRDefault="00A916F9" w:rsidP="00A916F9"/>
    <w:p w14:paraId="7E0EBEAA" w14:textId="12F8EF49" w:rsidR="00A916F9" w:rsidRDefault="001379C9" w:rsidP="00A916F9">
      <w:pPr>
        <w:pStyle w:val="ListParagraph"/>
        <w:numPr>
          <w:ilvl w:val="0"/>
          <w:numId w:val="8"/>
        </w:numPr>
      </w:pPr>
      <w:r>
        <w:t>Handling missing data</w:t>
      </w:r>
      <w:r>
        <w:t>.</w:t>
      </w:r>
    </w:p>
    <w:p w14:paraId="624B4E7B" w14:textId="77777777" w:rsidR="00A916F9" w:rsidRDefault="00A916F9" w:rsidP="00A916F9"/>
    <w:p w14:paraId="77FA7B52" w14:textId="77777777" w:rsidR="00A916F9" w:rsidRDefault="001379C9" w:rsidP="00A916F9">
      <w:pPr>
        <w:pStyle w:val="ListParagraph"/>
        <w:numPr>
          <w:ilvl w:val="0"/>
          <w:numId w:val="8"/>
        </w:numPr>
      </w:pPr>
      <w:r>
        <w:t xml:space="preserve">Visualization </w:t>
      </w:r>
      <w:r>
        <w:t>Techniques.</w:t>
      </w:r>
    </w:p>
    <w:p w14:paraId="5FA9DA28" w14:textId="77777777" w:rsidR="00A916F9" w:rsidRDefault="00A916F9" w:rsidP="00A916F9"/>
    <w:p w14:paraId="7BDC8F08" w14:textId="2375C45A" w:rsidR="001379C9" w:rsidRDefault="001379C9" w:rsidP="00A916F9">
      <w:pPr>
        <w:pStyle w:val="ListParagraph"/>
        <w:numPr>
          <w:ilvl w:val="0"/>
          <w:numId w:val="8"/>
        </w:numPr>
      </w:pPr>
      <w:r>
        <w:t>Problem-solving and resourcefulness</w:t>
      </w:r>
      <w:r>
        <w:t>,</w:t>
      </w:r>
      <w:r>
        <w:t xml:space="preserve"> we </w:t>
      </w:r>
      <w:proofErr w:type="gramStart"/>
      <w:r>
        <w:t>have to</w:t>
      </w:r>
      <w:proofErr w:type="gramEnd"/>
      <w:r>
        <w:t xml:space="preserve"> </w:t>
      </w:r>
      <w:r>
        <w:t>do</w:t>
      </w:r>
      <w:r>
        <w:t xml:space="preserve"> </w:t>
      </w:r>
      <w:r>
        <w:t>research</w:t>
      </w:r>
      <w:r>
        <w:t xml:space="preserve"> on each and every error we encountered, and we Learned something new.</w:t>
      </w:r>
    </w:p>
    <w:sectPr w:rsidR="001379C9" w:rsidSect="00E74B29">
      <w:footerReference w:type="even" r:id="rId26"/>
      <w:footerReference w:type="default" r:id="rId2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618EE1" w14:textId="77777777" w:rsidR="00660F45" w:rsidRDefault="00660F45" w:rsidP="00E74B29">
      <w:r>
        <w:separator/>
      </w:r>
    </w:p>
  </w:endnote>
  <w:endnote w:type="continuationSeparator" w:id="0">
    <w:p w14:paraId="1FA5AC0C" w14:textId="77777777" w:rsidR="00660F45" w:rsidRDefault="00660F4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7A2412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A9DE3D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A89F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2D67F5" w14:paraId="40258D3F" w14:textId="77777777" w:rsidTr="00EB61AA">
      <w:tc>
        <w:tcPr>
          <w:tcW w:w="1079" w:type="dxa"/>
        </w:tcPr>
        <w:p w14:paraId="183CD57A" w14:textId="77777777" w:rsidR="002D67F5" w:rsidRPr="00E74B29" w:rsidRDefault="002D67F5" w:rsidP="002D67F5">
          <w:pPr>
            <w:pStyle w:val="Footer"/>
          </w:pPr>
        </w:p>
      </w:tc>
      <w:tc>
        <w:tcPr>
          <w:tcW w:w="5395" w:type="dxa"/>
          <w:vAlign w:val="center"/>
        </w:tcPr>
        <w:p w14:paraId="70D67AFD" w14:textId="0B742808" w:rsidR="002D67F5" w:rsidRPr="00874FE7" w:rsidRDefault="002D67F5" w:rsidP="002D67F5">
          <w:pPr>
            <w:pStyle w:val="Footer"/>
          </w:pPr>
          <w:r>
            <w:t>WEB SCRAPPING PROJECT REPORT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6F393BA9" w14:textId="77777777" w:rsidR="002D67F5" w:rsidRPr="00E74B29" w:rsidRDefault="002D67F5" w:rsidP="002D67F5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01B2B710" w14:textId="77777777" w:rsidR="002D67F5" w:rsidRPr="00E74B29" w:rsidRDefault="002D67F5" w:rsidP="002D67F5">
          <w:pPr>
            <w:pStyle w:val="Footer"/>
          </w:pPr>
        </w:p>
      </w:tc>
    </w:tr>
  </w:tbl>
  <w:p w14:paraId="7BA878B6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68F69" w14:textId="77777777" w:rsidR="00660F45" w:rsidRDefault="00660F45" w:rsidP="00E74B29">
      <w:r>
        <w:separator/>
      </w:r>
    </w:p>
  </w:footnote>
  <w:footnote w:type="continuationSeparator" w:id="0">
    <w:p w14:paraId="71426098" w14:textId="77777777" w:rsidR="00660F45" w:rsidRDefault="00660F4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4E27"/>
    <w:multiLevelType w:val="hybridMultilevel"/>
    <w:tmpl w:val="70FE2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017C0"/>
    <w:multiLevelType w:val="hybridMultilevel"/>
    <w:tmpl w:val="9FBED1A0"/>
    <w:lvl w:ilvl="0" w:tplc="3B7A497C">
      <w:start w:val="1"/>
      <w:numFmt w:val="bullet"/>
      <w:lvlText w:val="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CB2597"/>
    <w:multiLevelType w:val="hybridMultilevel"/>
    <w:tmpl w:val="184EDD1A"/>
    <w:lvl w:ilvl="0" w:tplc="59A2F874">
      <w:start w:val="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4E27E45"/>
    <w:multiLevelType w:val="hybridMultilevel"/>
    <w:tmpl w:val="6B58731A"/>
    <w:lvl w:ilvl="0" w:tplc="B8B22E4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476166" w:themeColor="accent1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A1B5122"/>
    <w:multiLevelType w:val="hybridMultilevel"/>
    <w:tmpl w:val="7C541328"/>
    <w:lvl w:ilvl="0" w:tplc="AEAA2A5C">
      <w:start w:val="6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D7744C7"/>
    <w:multiLevelType w:val="hybridMultilevel"/>
    <w:tmpl w:val="B6CC4F0A"/>
    <w:lvl w:ilvl="0" w:tplc="3B7A497C">
      <w:start w:val="1"/>
      <w:numFmt w:val="bullet"/>
      <w:lvlText w:val="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761256F6"/>
    <w:multiLevelType w:val="hybridMultilevel"/>
    <w:tmpl w:val="A7A29C40"/>
    <w:lvl w:ilvl="0" w:tplc="3B7A497C">
      <w:start w:val="1"/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6"/>
  </w:num>
  <w:num w:numId="5">
    <w:abstractNumId w:val="2"/>
  </w:num>
  <w:num w:numId="6">
    <w:abstractNumId w:val="4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F45"/>
    <w:rsid w:val="00040038"/>
    <w:rsid w:val="00086FA5"/>
    <w:rsid w:val="000A1839"/>
    <w:rsid w:val="000E4641"/>
    <w:rsid w:val="001379C9"/>
    <w:rsid w:val="00151F66"/>
    <w:rsid w:val="00177F8D"/>
    <w:rsid w:val="00185F4A"/>
    <w:rsid w:val="00260370"/>
    <w:rsid w:val="002D2200"/>
    <w:rsid w:val="002D67F5"/>
    <w:rsid w:val="00353DE0"/>
    <w:rsid w:val="0040564B"/>
    <w:rsid w:val="0048120C"/>
    <w:rsid w:val="004909D9"/>
    <w:rsid w:val="00521481"/>
    <w:rsid w:val="00546858"/>
    <w:rsid w:val="005972A1"/>
    <w:rsid w:val="005D008F"/>
    <w:rsid w:val="00647B70"/>
    <w:rsid w:val="00660F45"/>
    <w:rsid w:val="00665110"/>
    <w:rsid w:val="006709F1"/>
    <w:rsid w:val="00680656"/>
    <w:rsid w:val="006C60E6"/>
    <w:rsid w:val="007A68E8"/>
    <w:rsid w:val="007D3C4D"/>
    <w:rsid w:val="00837914"/>
    <w:rsid w:val="00874FE7"/>
    <w:rsid w:val="00875C7B"/>
    <w:rsid w:val="00937BD9"/>
    <w:rsid w:val="00952F7D"/>
    <w:rsid w:val="0095496A"/>
    <w:rsid w:val="009A38BA"/>
    <w:rsid w:val="00A916F9"/>
    <w:rsid w:val="00AE15D5"/>
    <w:rsid w:val="00AF51FC"/>
    <w:rsid w:val="00B43E11"/>
    <w:rsid w:val="00C755AB"/>
    <w:rsid w:val="00CF4FE1"/>
    <w:rsid w:val="00D06127"/>
    <w:rsid w:val="00D43125"/>
    <w:rsid w:val="00D66A3A"/>
    <w:rsid w:val="00D74C52"/>
    <w:rsid w:val="00DF198B"/>
    <w:rsid w:val="00E1312D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DD067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2D67F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rsid w:val="00A916F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16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www.priceoye.pk" TargetMode="External"/><Relationship Id="rId24" Type="http://schemas.openxmlformats.org/officeDocument/2006/relationships/image" Target="media/image14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ssain.raza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15</Pages>
  <Words>634</Words>
  <Characters>3615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2023-05-26T07:29:00Z</dcterms:created>
  <dcterms:modified xsi:type="dcterms:W3CDTF">2023-05-26T12:20:00Z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